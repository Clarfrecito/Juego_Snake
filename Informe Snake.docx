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875FD" w:rsidP="00D70D02">
      <w:pPr>
        <w:rPr>
          <w:noProof/>
        </w:rPr>
      </w:pPr>
      <w:r>
        <w:rPr>
          <w:noProof/>
          <w:lang w:val="es-AR" w:eastAsia="es-AR"/>
        </w:rPr>
        <w:drawing>
          <wp:anchor distT="0" distB="0" distL="114300" distR="114300" simplePos="0" relativeHeight="251658240" behindDoc="1" locked="0" layoutInCell="1" allowOverlap="1" wp14:anchorId="0B244325" wp14:editId="0930A5F5">
            <wp:simplePos x="0" y="0"/>
            <wp:positionH relativeFrom="column">
              <wp:posOffset>-746760</wp:posOffset>
            </wp:positionH>
            <wp:positionV relativeFrom="page">
              <wp:align>top</wp:align>
            </wp:positionV>
            <wp:extent cx="7760970" cy="6667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60970" cy="666750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s-AR" w:eastAsia="es-AR"/>
        </w:rPr>
        <mc:AlternateContent>
          <mc:Choice Requires="wps">
            <w:drawing>
              <wp:anchor distT="0" distB="0" distL="114300" distR="114300" simplePos="0" relativeHeight="251660288" behindDoc="1" locked="0" layoutInCell="1" allowOverlap="1" wp14:anchorId="7A8C9CC3" wp14:editId="7F66E095">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072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val="es-AR" w:eastAsia="es-AR"/>
              </w:rPr>
              <mc:AlternateContent>
                <mc:Choice Requires="wps">
                  <w:drawing>
                    <wp:inline distT="0" distB="0" distL="0" distR="0" wp14:anchorId="55F38F87" wp14:editId="7BD60CC0">
                      <wp:extent cx="3528695" cy="1552575"/>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552575"/>
                              </a:xfrm>
                              <a:prstGeom prst="rect">
                                <a:avLst/>
                              </a:prstGeom>
                              <a:noFill/>
                              <a:ln w="6350">
                                <a:noFill/>
                              </a:ln>
                            </wps:spPr>
                            <wps:txbx>
                              <w:txbxContent>
                                <w:p w:rsidR="00D077E9" w:rsidRPr="00D86945" w:rsidRDefault="0087690D" w:rsidP="00D077E9">
                                  <w:pPr>
                                    <w:pStyle w:val="Puesto"/>
                                  </w:pPr>
                                  <w:r w:rsidRPr="0087690D">
                                    <w:rPr>
                                      <w:sz w:val="56"/>
                                      <w:lang w:bidi="es-ES"/>
                                    </w:rPr>
                                    <w:t>PROGRAMAC</w:t>
                                  </w:r>
                                  <w:r>
                                    <w:rPr>
                                      <w:sz w:val="56"/>
                                      <w:lang w:bidi="es-ES"/>
                                    </w:rPr>
                                    <w:t>IÓ</w:t>
                                  </w:r>
                                  <w:r w:rsidRPr="0087690D">
                                    <w:rPr>
                                      <w:sz w:val="56"/>
                                      <w:lang w:bidi="es-ES"/>
                                    </w:rPr>
                                    <w:t>N</w:t>
                                  </w:r>
                                  <w:r w:rsidR="00D077E9" w:rsidRPr="00D86945">
                                    <w:rPr>
                                      <w:lang w:bidi="es-ES"/>
                                    </w:rPr>
                                    <w:t xml:space="preserve"> </w:t>
                                  </w:r>
                                  <w:r w:rsidR="00D077E9" w:rsidRPr="0087690D">
                                    <w:rPr>
                                      <w:sz w:val="56"/>
                                      <w:lang w:bidi="es-ES"/>
                                    </w:rPr>
                                    <w:t>INFORME</w:t>
                                  </w:r>
                                </w:p>
                                <w:p w:rsidR="00D077E9" w:rsidRPr="00D86945" w:rsidRDefault="0087690D" w:rsidP="00D077E9">
                                  <w:pPr>
                                    <w:pStyle w:val="Puesto"/>
                                    <w:spacing w:after="0"/>
                                  </w:pPr>
                                  <w:r>
                                    <w:rPr>
                                      <w:lang w:bidi="es-ES"/>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F38F87" id="_x0000_t202" coordsize="21600,21600" o:spt="202" path="m,l,21600r21600,l21600,xe">
                      <v:stroke joinstyle="miter"/>
                      <v:path gradientshapeok="t" o:connecttype="rect"/>
                    </v:shapetype>
                    <v:shape id="Cuadro de texto 8" o:spid="_x0000_s1026" type="#_x0000_t202" style="width:277.8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" filled="f" stroked="f" strokeweight=".5pt">
                      <v:textbox>
                        <w:txbxContent>
                          <w:p w:rsidR="00D077E9" w:rsidRPr="00D86945" w:rsidRDefault="0087690D" w:rsidP="00D077E9">
                            <w:pPr>
                              <w:pStyle w:val="Puesto"/>
                            </w:pPr>
                            <w:r w:rsidRPr="0087690D">
                              <w:rPr>
                                <w:sz w:val="56"/>
                                <w:lang w:bidi="es-ES"/>
                              </w:rPr>
                              <w:t>PROGRAMAC</w:t>
                            </w:r>
                            <w:r>
                              <w:rPr>
                                <w:sz w:val="56"/>
                                <w:lang w:bidi="es-ES"/>
                              </w:rPr>
                              <w:t>IÓ</w:t>
                            </w:r>
                            <w:r w:rsidRPr="0087690D">
                              <w:rPr>
                                <w:sz w:val="56"/>
                                <w:lang w:bidi="es-ES"/>
                              </w:rPr>
                              <w:t>N</w:t>
                            </w:r>
                            <w:r w:rsidR="00D077E9" w:rsidRPr="00D86945">
                              <w:rPr>
                                <w:lang w:bidi="es-ES"/>
                              </w:rPr>
                              <w:t xml:space="preserve"> </w:t>
                            </w:r>
                            <w:r w:rsidR="00D077E9" w:rsidRPr="0087690D">
                              <w:rPr>
                                <w:sz w:val="56"/>
                                <w:lang w:bidi="es-ES"/>
                              </w:rPr>
                              <w:t>INFORME</w:t>
                            </w:r>
                          </w:p>
                          <w:p w:rsidR="00D077E9" w:rsidRPr="00D86945" w:rsidRDefault="0087690D" w:rsidP="00D077E9">
                            <w:pPr>
                              <w:pStyle w:val="Puesto"/>
                              <w:spacing w:after="0"/>
                            </w:pPr>
                            <w:r>
                              <w:rPr>
                                <w:lang w:bidi="es-ES"/>
                              </w:rPr>
                              <w:t>2024</w:t>
                            </w:r>
                          </w:p>
                        </w:txbxContent>
                      </v:textbox>
                      <w10:anchorlock/>
                    </v:shape>
                  </w:pict>
                </mc:Fallback>
              </mc:AlternateContent>
            </w:r>
          </w:p>
          <w:p w:rsidR="00D077E9" w:rsidRDefault="00D077E9" w:rsidP="00AB02A7">
            <w:pPr>
              <w:rPr>
                <w:noProof/>
              </w:rPr>
            </w:pPr>
          </w:p>
        </w:tc>
      </w:tr>
      <w:tr w:rsidR="00D077E9" w:rsidTr="004E5FEE">
        <w:trPr>
          <w:trHeight w:val="7303"/>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sdt>
            <w:sdtPr>
              <w:rPr>
                <w:noProof/>
              </w:rPr>
              <w:id w:val="1080870105"/>
              <w:placeholder>
                <w:docPart w:val="DCFC9AE75048452CB9978A93413C7639"/>
              </w:placeholder>
              <w15:appearance w15:val="hidden"/>
            </w:sdtPr>
            <w:sdtEndPr/>
            <w:sdtContent>
              <w:p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6364AD">
                  <w:rPr>
                    <w:rStyle w:val="SubttuloCar"/>
                    <w:b w:val="0"/>
                    <w:noProof/>
                    <w:lang w:bidi="es-ES"/>
                  </w:rPr>
                  <w:t>4 octubre</w:t>
                </w:r>
                <w:r>
                  <w:rPr>
                    <w:rStyle w:val="SubttuloCar"/>
                    <w:b w:val="0"/>
                    <w:noProof/>
                    <w:lang w:bidi="es-ES"/>
                  </w:rPr>
                  <w:fldChar w:fldCharType="end"/>
                </w:r>
              </w:p>
            </w:sdtContent>
          </w:sdt>
          <w:p w:rsidR="00D077E9" w:rsidRDefault="00D077E9" w:rsidP="00AB02A7">
            <w:pPr>
              <w:rPr>
                <w:noProof/>
                <w:sz w:val="10"/>
                <w:szCs w:val="10"/>
              </w:rPr>
            </w:pPr>
            <w:r w:rsidRPr="00D86945">
              <w:rPr>
                <w:noProof/>
                <w:sz w:val="10"/>
                <w:szCs w:val="10"/>
                <w:lang w:val="es-AR" w:eastAsia="es-AR"/>
              </w:rPr>
              <mc:AlternateContent>
                <mc:Choice Requires="wps">
                  <w:drawing>
                    <wp:inline distT="0" distB="0" distL="0" distR="0" wp14:anchorId="05221EEA" wp14:editId="0908A09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F6DCF7"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E87BA2" w:rsidP="00AB02A7">
            <w:pPr>
              <w:rPr>
                <w:noProof/>
              </w:rPr>
            </w:pPr>
            <w:sdt>
              <w:sdtPr>
                <w:rPr>
                  <w:noProof/>
                </w:rPr>
                <w:id w:val="-1740469667"/>
                <w:placeholder>
                  <w:docPart w:val="3D140340B70D4D57AA97E1A1DC2382DC"/>
                </w:placeholder>
                <w15:appearance w15:val="hidden"/>
              </w:sdtPr>
              <w:sdtEndPr/>
              <w:sdtContent>
                <w:r w:rsidR="0087690D">
                  <w:rPr>
                    <w:noProof/>
                  </w:rPr>
                  <w:t>MATERIA: Lab. Programación.</w:t>
                </w:r>
              </w:sdtContent>
            </w:sdt>
          </w:p>
          <w:p w:rsidR="00D077E9" w:rsidRDefault="0087690D" w:rsidP="00AB02A7">
            <w:pPr>
              <w:rPr>
                <w:noProof/>
              </w:rPr>
            </w:pPr>
            <w:r>
              <w:rPr>
                <w:noProof/>
                <w:lang w:bidi="es-ES"/>
              </w:rPr>
              <w:t>Alumno</w:t>
            </w:r>
            <w:r w:rsidR="00D077E9" w:rsidRPr="00B231E5">
              <w:rPr>
                <w:noProof/>
                <w:lang w:bidi="es-ES"/>
              </w:rPr>
              <w:t xml:space="preserve">: </w:t>
            </w:r>
            <w:sdt>
              <w:sdtPr>
                <w:rPr>
                  <w:noProof/>
                </w:rPr>
                <w:alias w:val="Su nombre"/>
                <w:tag w:val="Su nombre"/>
                <w:id w:val="-180584491"/>
                <w:placeholder>
                  <w:docPart w:val="A637E5711C424CFE942E8213A90822F8"/>
                </w:placeholder>
                <w:dataBinding w:prefixMappings="xmlns:ns0='http://schemas.microsoft.com/office/2006/coverPageProps' " w:xpath="/ns0:CoverPageProperties[1]/ns0:CompanyFax[1]" w:storeItemID="{55AF091B-3C7A-41E3-B477-F2FDAA23CFDA}"/>
                <w15:appearance w15:val="hidden"/>
                <w:text w:multiLine="1"/>
              </w:sdtPr>
              <w:sdtEndPr/>
              <w:sdtContent>
                <w:r>
                  <w:rPr>
                    <w:noProof/>
                  </w:rPr>
                  <w:t>Marco Montarner, Sol Oliveti, Nicolás C</w:t>
                </w:r>
                <w:r w:rsidR="00D875FD">
                  <w:rPr>
                    <w:noProof/>
                  </w:rPr>
                  <w:t>alo Rivera, Juani Freire</w:t>
                </w:r>
                <w:r>
                  <w:rPr>
                    <w:noProof/>
                  </w:rPr>
                  <w:t>.</w:t>
                </w:r>
              </w:sdtContent>
            </w:sdt>
          </w:p>
          <w:p w:rsidR="00D077E9" w:rsidRPr="00D86945" w:rsidRDefault="00D077E9" w:rsidP="00AB02A7">
            <w:pPr>
              <w:rPr>
                <w:noProof/>
                <w:sz w:val="10"/>
                <w:szCs w:val="10"/>
              </w:rPr>
            </w:pPr>
          </w:p>
        </w:tc>
      </w:tr>
    </w:tbl>
    <w:p w:rsidR="006364AD" w:rsidRPr="00D875FD" w:rsidRDefault="00AB02A7" w:rsidP="006364AD">
      <w:pPr>
        <w:spacing w:after="200"/>
        <w:rPr>
          <w:noProof/>
        </w:rPr>
      </w:pPr>
      <w:r>
        <w:rPr>
          <w:noProof/>
          <w:lang w:val="es-AR" w:eastAsia="es-A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D21AC6"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es-ES"/>
        </w:rPr>
        <w:br w:type="page"/>
      </w:r>
    </w:p>
    <w:p w:rsidR="00D077E9" w:rsidRPr="006766F9" w:rsidRDefault="00D875FD" w:rsidP="006766F9">
      <w:pPr>
        <w:pStyle w:val="Ttulo1"/>
        <w:jc w:val="center"/>
        <w:rPr>
          <w:rFonts w:asciiTheme="minorHAnsi" w:hAnsiTheme="minorHAnsi"/>
        </w:rPr>
      </w:pPr>
      <w:r w:rsidRPr="006766F9">
        <w:rPr>
          <w:rFonts w:asciiTheme="minorHAnsi" w:hAnsiTheme="minorHAnsi"/>
        </w:rPr>
        <w:lastRenderedPageBreak/>
        <w:t>Juego Snake</w:t>
      </w:r>
    </w:p>
    <w:p w:rsidR="006364AD" w:rsidRPr="006766F9" w:rsidRDefault="006364AD" w:rsidP="006766F9">
      <w:pPr>
        <w:pStyle w:val="Ttulo2"/>
        <w:jc w:val="center"/>
      </w:pPr>
      <w:r w:rsidRPr="006766F9">
        <w:t>Introducción</w:t>
      </w:r>
    </w:p>
    <w:p w:rsidR="006766F9" w:rsidRPr="006766F9" w:rsidRDefault="006766F9" w:rsidP="006766F9">
      <w:pPr>
        <w:jc w:val="center"/>
      </w:pPr>
      <w:r w:rsidRPr="006766F9">
        <w:t>El proyecto consiste en la implementación de una versión del clásico videojuego Snake en Java. El objetivo del juego es controlar una serpiente que se mueve por un tablero, comer alimentos para hacer crecer a la serpiente y evitar chocar contra los bordes o contra sí misma. Este informe detalla el funcionamiento del código, analizando cada una de las clases involucradas.</w:t>
      </w:r>
    </w:p>
    <w:p w:rsidR="006364AD" w:rsidRPr="006766F9" w:rsidRDefault="006364AD" w:rsidP="006766F9">
      <w:pPr>
        <w:jc w:val="center"/>
      </w:pPr>
    </w:p>
    <w:sdt>
      <w:sdtPr>
        <w:id w:val="1795105783"/>
        <w:placeholder>
          <w:docPart w:val="9ADC7CE1AEE74D169206A0BE75C0CBE1"/>
        </w:placeholder>
        <w15:appearance w15:val="hidden"/>
      </w:sdtPr>
      <w:sdtEndPr>
        <w:rPr>
          <w:rFonts w:eastAsiaTheme="minorEastAsia" w:cstheme="minorBidi"/>
          <w:b/>
          <w:sz w:val="28"/>
          <w:szCs w:val="22"/>
        </w:rPr>
      </w:sdtEndPr>
      <w:sdtContent>
        <w:p w:rsidR="006766F9" w:rsidRPr="006766F9" w:rsidRDefault="006364AD" w:rsidP="006766F9">
          <w:pPr>
            <w:pStyle w:val="Ttulo2"/>
            <w:jc w:val="center"/>
          </w:pPr>
          <w:r w:rsidRPr="006766F9">
            <w:t>Desarrollo</w:t>
          </w:r>
        </w:p>
        <w:p w:rsidR="006766F9" w:rsidRPr="006766F9" w:rsidRDefault="006766F9" w:rsidP="006766F9">
          <w:pPr>
            <w:pStyle w:val="Ttulo3"/>
            <w:jc w:val="center"/>
            <w:rPr>
              <w:rFonts w:asciiTheme="minorHAnsi" w:hAnsiTheme="minorHAnsi"/>
              <w:sz w:val="28"/>
            </w:rPr>
          </w:pPr>
          <w:r w:rsidRPr="006766F9">
            <w:rPr>
              <w:rFonts w:asciiTheme="minorHAnsi" w:hAnsiTheme="minorHAnsi"/>
              <w:sz w:val="28"/>
            </w:rPr>
            <w:t>Caminante.java</w:t>
          </w:r>
        </w:p>
        <w:p w:rsidR="006766F9" w:rsidRPr="006766F9" w:rsidRDefault="006766F9" w:rsidP="006766F9">
          <w:pPr>
            <w:jc w:val="center"/>
          </w:pPr>
          <w:r w:rsidRPr="006766F9">
            <w:t>Esta clase implementa la interfaz Runnable, lo que permite ejecutar su lógica en un hilo separado. Su principal función es controlar el movimiento continuo de la serpiente, llamando a los métodos avanzar() y repaint() de la clase PanelSnake a intervalos regulares. La clase también incluye un método parar(), que detiene el movimiento de la serpiente al cambiar el valor del booleano estado a false.</w:t>
          </w:r>
        </w:p>
        <w:p w:rsidR="006766F9" w:rsidRPr="006766F9" w:rsidRDefault="006766F9" w:rsidP="006766F9">
          <w:pPr>
            <w:pStyle w:val="Ttulo3"/>
            <w:jc w:val="center"/>
            <w:rPr>
              <w:rFonts w:asciiTheme="minorHAnsi" w:hAnsiTheme="minorHAnsi"/>
              <w:sz w:val="28"/>
            </w:rPr>
          </w:pPr>
          <w:r w:rsidRPr="006766F9">
            <w:rPr>
              <w:rFonts w:asciiTheme="minorHAnsi" w:hAnsiTheme="minorHAnsi"/>
              <w:sz w:val="28"/>
            </w:rPr>
            <w:t>PanelFondo.java</w:t>
          </w:r>
        </w:p>
        <w:p w:rsidR="006766F9" w:rsidRPr="006766F9" w:rsidRDefault="006766F9" w:rsidP="006766F9">
          <w:pPr>
            <w:jc w:val="center"/>
          </w:pPr>
          <w:r w:rsidRPr="006766F9">
            <w:t>Esta clase extiende JPanel y se encarga de dibujar el fondo del tablero del juego. El fondo tiene un patrón de ajedrez, alternando entre dos tonos de verde. Utiliza el método paint() para dibujar el tablero en celdas, cuyo tamaño se determina dividiendo el tamaño máximo del panel (tammax) entre el número de celdas (cant).</w:t>
          </w:r>
        </w:p>
        <w:p w:rsidR="006766F9" w:rsidRPr="006766F9" w:rsidRDefault="006766F9" w:rsidP="006766F9">
          <w:pPr>
            <w:pStyle w:val="Ttulo3"/>
            <w:jc w:val="center"/>
            <w:rPr>
              <w:rFonts w:asciiTheme="minorHAnsi" w:hAnsiTheme="minorHAnsi"/>
              <w:sz w:val="28"/>
            </w:rPr>
          </w:pPr>
          <w:r w:rsidRPr="006766F9">
            <w:rPr>
              <w:rFonts w:asciiTheme="minorHAnsi" w:hAnsiTheme="minorHAnsi"/>
              <w:sz w:val="28"/>
            </w:rPr>
            <w:t>PanelSnake.java</w:t>
          </w:r>
        </w:p>
        <w:p w:rsidR="006766F9" w:rsidRPr="006766F9" w:rsidRDefault="006766F9" w:rsidP="006766F9">
          <w:pPr>
            <w:jc w:val="center"/>
          </w:pPr>
          <w:r w:rsidRPr="006766F9">
            <w:t>Esta clase extiende JPanel y maneja toda la lógica del juego. Controla la serpiente, su movimiento, la detección de colisiones y la generación de comida. Incluye métodos como avanzar(), que actualiza la posición de la serpiente; cambiarDireccion(), que permite cambiar la dirección de movimiento de la serpiente; y generarComida(), que coloca un nuevo alimento en una posición aleatoria del tablero.</w:t>
          </w:r>
        </w:p>
        <w:p w:rsidR="006766F9" w:rsidRPr="006766F9" w:rsidRDefault="006766F9" w:rsidP="006766F9">
          <w:pPr>
            <w:pStyle w:val="Ttulo3"/>
            <w:jc w:val="center"/>
            <w:rPr>
              <w:rFonts w:asciiTheme="minorHAnsi" w:hAnsiTheme="minorHAnsi"/>
              <w:sz w:val="28"/>
            </w:rPr>
          </w:pPr>
          <w:r w:rsidRPr="006766F9">
            <w:rPr>
              <w:rFonts w:asciiTheme="minorHAnsi" w:hAnsiTheme="minorHAnsi"/>
              <w:sz w:val="28"/>
            </w:rPr>
            <w:t>Vista.java</w:t>
          </w:r>
        </w:p>
        <w:p w:rsidR="006766F9" w:rsidRPr="006766F9" w:rsidRDefault="006766F9" w:rsidP="006766F9">
          <w:pPr>
            <w:jc w:val="center"/>
          </w:pPr>
          <w:r w:rsidRPr="006766F9">
            <w:t>Vista es la clase principal que extiende JFrame y actúa como la ventana principal del juego. Contiene dos paneles: PanelSnake para dibujar la serpiente y gestionar el juego, y PanelFondo para dibujar el tablero. También captura las teclas de dirección presionadas por el jugador para mover la serpiente mediante el método formKeyPressed().</w:t>
          </w:r>
        </w:p>
        <w:p w:rsidR="006766F9" w:rsidRPr="006766F9" w:rsidRDefault="006766F9" w:rsidP="006766F9">
          <w:pPr>
            <w:pStyle w:val="Ttulo3"/>
            <w:jc w:val="center"/>
            <w:rPr>
              <w:rFonts w:asciiTheme="minorHAnsi" w:hAnsiTheme="minorHAnsi"/>
              <w:sz w:val="28"/>
            </w:rPr>
          </w:pPr>
          <w:r w:rsidRPr="006766F9">
            <w:rPr>
              <w:rFonts w:asciiTheme="minorHAnsi" w:hAnsiTheme="minorHAnsi"/>
              <w:sz w:val="28"/>
            </w:rPr>
            <w:lastRenderedPageBreak/>
            <w:t>P</w:t>
          </w:r>
          <w:r w:rsidRPr="006766F9">
            <w:rPr>
              <w:rFonts w:asciiTheme="minorHAnsi" w:hAnsiTheme="minorHAnsi"/>
              <w:sz w:val="28"/>
            </w:rPr>
            <w:t>intor.java</w:t>
          </w:r>
        </w:p>
        <w:p w:rsidR="006766F9" w:rsidRPr="006766F9" w:rsidRDefault="006766F9" w:rsidP="006766F9">
          <w:pPr>
            <w:jc w:val="center"/>
          </w:pPr>
          <w:r w:rsidRPr="006766F9">
            <w:t>La clase pintor es utilizada para manejar los gráficos del juego. Aunque algunos métodos están declarados como 'no soportados', se puede asumir que estos métodos se habrían utilizado para dibujar imágenes específicas, como la cabeza de la serpiente o los bordes del tablero.</w:t>
          </w:r>
        </w:p>
        <w:p w:rsidR="006364AD" w:rsidRPr="006766F9" w:rsidRDefault="006364AD" w:rsidP="006766F9">
          <w:pPr>
            <w:jc w:val="center"/>
          </w:pPr>
        </w:p>
      </w:sdtContent>
    </w:sdt>
    <w:sdt>
      <w:sdtPr>
        <w:id w:val="-1708330311"/>
        <w:placeholder>
          <w:docPart w:val="BC3E08D6B41142D2B9C19FED67D13E47"/>
        </w:placeholder>
        <w15:appearance w15:val="hidden"/>
      </w:sdtPr>
      <w:sdtContent>
        <w:p w:rsidR="0087605E" w:rsidRPr="006766F9" w:rsidRDefault="006364AD" w:rsidP="006766F9">
          <w:pPr>
            <w:pStyle w:val="Ttulo2"/>
            <w:jc w:val="center"/>
          </w:pPr>
          <w:r w:rsidRPr="006766F9">
            <w:t>Conclusión</w:t>
          </w:r>
        </w:p>
      </w:sdtContent>
    </w:sdt>
    <w:p w:rsidR="006766F9" w:rsidRPr="006766F9" w:rsidRDefault="006766F9" w:rsidP="006766F9">
      <w:pPr>
        <w:jc w:val="center"/>
      </w:pPr>
      <w:r w:rsidRPr="006766F9">
        <w:t>En este proyecto se ha logrado implementar una versión funcional del juego Snake, donde se controlan aspectos clave como el movimiento de la serpiente, la detección de colisiones, y la generación de alimentos. Las clases se han distribuido de forma lógica, aprovechando las características de la programación orientada a objetos, haciendo que el código sea modular y fácil de entender. Una posible mejora futura sería la implementación de niveles de dificultad o la inclusión de gráficos más avanzados para mejorar la experiencia del jugador.</w:t>
      </w:r>
    </w:p>
    <w:p w:rsidR="006766F9" w:rsidRDefault="006766F9" w:rsidP="006766F9">
      <w:pPr>
        <w:pStyle w:val="Ttulo2"/>
        <w:jc w:val="center"/>
      </w:pPr>
      <w:r>
        <w:t>Bibliografia</w:t>
      </w:r>
    </w:p>
    <w:p w:rsidR="006766F9" w:rsidRDefault="006766F9" w:rsidP="006766F9">
      <w:hyperlink r:id="rId10" w:history="1">
        <w:r w:rsidRPr="006766F9">
          <w:rPr>
            <w:rStyle w:val="Hipervnculo"/>
          </w:rPr>
          <w:t>https://chatgpt.com/</w:t>
        </w:r>
      </w:hyperlink>
      <w:bookmarkStart w:id="0" w:name="_GoBack"/>
      <w:bookmarkEnd w:id="0"/>
    </w:p>
    <w:p w:rsidR="006766F9" w:rsidRPr="006766F9" w:rsidRDefault="006766F9" w:rsidP="006766F9">
      <w:hyperlink r:id="rId11" w:history="1">
        <w:r w:rsidRPr="006766F9">
          <w:rPr>
            <w:rStyle w:val="Hipervnculo"/>
          </w:rPr>
          <w:t>https://www.youtube.com/watch?v=Fh5fFE5h8tw</w:t>
        </w:r>
      </w:hyperlink>
    </w:p>
    <w:sectPr w:rsidR="006766F9" w:rsidRPr="006766F9"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BA2" w:rsidRDefault="00E87BA2">
      <w:r>
        <w:separator/>
      </w:r>
    </w:p>
    <w:p w:rsidR="00E87BA2" w:rsidRDefault="00E87BA2"/>
  </w:endnote>
  <w:endnote w:type="continuationSeparator" w:id="0">
    <w:p w:rsidR="00E87BA2" w:rsidRDefault="00E87BA2">
      <w:r>
        <w:continuationSeparator/>
      </w:r>
    </w:p>
    <w:p w:rsidR="00E87BA2" w:rsidRDefault="00E87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890194395"/>
      <w:docPartObj>
        <w:docPartGallery w:val="Page Numbers (Bottom of Page)"/>
        <w:docPartUnique/>
      </w:docPartObj>
    </w:sdtPr>
    <w:sdtEndPr/>
    <w:sdtContent>
      <w:p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6766F9">
          <w:rPr>
            <w:noProof/>
            <w:lang w:bidi="es-ES"/>
          </w:rPr>
          <w:t>2</w:t>
        </w:r>
        <w:r>
          <w:rPr>
            <w:noProof/>
            <w:lang w:bidi="es-ES"/>
          </w:rPr>
          <w:fldChar w:fldCharType="end"/>
        </w:r>
      </w:p>
    </w:sdtContent>
  </w:sdt>
  <w:p w:rsidR="00DF027C" w:rsidRDefault="00DF027C">
    <w:pPr>
      <w:pStyle w:val="Piedepgina"/>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BA2" w:rsidRDefault="00E87BA2">
      <w:r>
        <w:separator/>
      </w:r>
    </w:p>
    <w:p w:rsidR="00E87BA2" w:rsidRDefault="00E87BA2"/>
  </w:footnote>
  <w:footnote w:type="continuationSeparator" w:id="0">
    <w:p w:rsidR="00E87BA2" w:rsidRDefault="00E87BA2">
      <w:r>
        <w:continuationSeparator/>
      </w:r>
    </w:p>
    <w:p w:rsidR="00E87BA2" w:rsidRDefault="00E87B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cabezado"/>
            <w:rPr>
              <w:noProof/>
            </w:rPr>
          </w:pPr>
        </w:p>
      </w:tc>
    </w:tr>
  </w:tbl>
  <w:p w:rsidR="00D077E9" w:rsidRDefault="00D077E9" w:rsidP="00D077E9">
    <w:pPr>
      <w:pStyle w:val="Encabezado"/>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F2389"/>
    <w:multiLevelType w:val="hybridMultilevel"/>
    <w:tmpl w:val="04A6A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0D"/>
    <w:rsid w:val="0002482E"/>
    <w:rsid w:val="00050324"/>
    <w:rsid w:val="000747A0"/>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F1BB0"/>
    <w:rsid w:val="006364AD"/>
    <w:rsid w:val="00656C4D"/>
    <w:rsid w:val="006766F9"/>
    <w:rsid w:val="006E5716"/>
    <w:rsid w:val="007302B3"/>
    <w:rsid w:val="00730733"/>
    <w:rsid w:val="007309A6"/>
    <w:rsid w:val="00730E3A"/>
    <w:rsid w:val="00736AAF"/>
    <w:rsid w:val="00765B2A"/>
    <w:rsid w:val="00783A34"/>
    <w:rsid w:val="007C6B52"/>
    <w:rsid w:val="007D16C5"/>
    <w:rsid w:val="00862FE4"/>
    <w:rsid w:val="0086389A"/>
    <w:rsid w:val="0087605E"/>
    <w:rsid w:val="0087690D"/>
    <w:rsid w:val="008941AE"/>
    <w:rsid w:val="008B1FEE"/>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875FD"/>
    <w:rsid w:val="00D90290"/>
    <w:rsid w:val="00DC706A"/>
    <w:rsid w:val="00DD152F"/>
    <w:rsid w:val="00DE213F"/>
    <w:rsid w:val="00DF027C"/>
    <w:rsid w:val="00E00A32"/>
    <w:rsid w:val="00E22ACD"/>
    <w:rsid w:val="00E620B0"/>
    <w:rsid w:val="00E81B40"/>
    <w:rsid w:val="00E87BA2"/>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59BD7E8B-49F2-4DA7-A795-085BC9F4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6766F9"/>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uesto">
    <w:name w:val="Title"/>
    <w:basedOn w:val="Normal"/>
    <w:link w:val="Puest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PuestoCar">
    <w:name w:val="Puesto Car"/>
    <w:basedOn w:val="Fuentedeprrafopredeter"/>
    <w:link w:val="Puest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customStyle="1" w:styleId="Ttulo3Car">
    <w:name w:val="Título 3 Car"/>
    <w:basedOn w:val="Fuentedeprrafopredeter"/>
    <w:link w:val="Ttulo3"/>
    <w:uiPriority w:val="5"/>
    <w:rsid w:val="006766F9"/>
    <w:rPr>
      <w:rFonts w:asciiTheme="majorHAnsi" w:eastAsiaTheme="majorEastAsia" w:hAnsiTheme="majorHAnsi" w:cstheme="majorBidi"/>
      <w:b/>
      <w:color w:val="012639" w:themeColor="accent1" w:themeShade="7F"/>
    </w:rPr>
  </w:style>
  <w:style w:type="paragraph" w:styleId="ndice1">
    <w:name w:val="index 1"/>
    <w:basedOn w:val="Normal"/>
    <w:next w:val="Normal"/>
    <w:autoRedefine/>
    <w:uiPriority w:val="99"/>
    <w:semiHidden/>
    <w:unhideWhenUsed/>
    <w:rsid w:val="006364AD"/>
    <w:pPr>
      <w:spacing w:line="240" w:lineRule="auto"/>
      <w:ind w:left="280" w:hanging="280"/>
    </w:pPr>
  </w:style>
  <w:style w:type="character" w:styleId="Refdecomentario">
    <w:name w:val="annotation reference"/>
    <w:basedOn w:val="Fuentedeprrafopredeter"/>
    <w:uiPriority w:val="99"/>
    <w:semiHidden/>
    <w:unhideWhenUsed/>
    <w:rsid w:val="006766F9"/>
    <w:rPr>
      <w:sz w:val="16"/>
      <w:szCs w:val="16"/>
    </w:rPr>
  </w:style>
  <w:style w:type="paragraph" w:styleId="Textocomentario">
    <w:name w:val="annotation text"/>
    <w:basedOn w:val="Normal"/>
    <w:link w:val="TextocomentarioCar"/>
    <w:uiPriority w:val="99"/>
    <w:semiHidden/>
    <w:unhideWhenUsed/>
    <w:rsid w:val="006766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66F9"/>
    <w:rPr>
      <w:rFonts w:eastAsiaTheme="minorEastAsia"/>
      <w:b/>
      <w:color w:val="082A75" w:themeColor="text2"/>
      <w:sz w:val="20"/>
      <w:szCs w:val="20"/>
    </w:rPr>
  </w:style>
  <w:style w:type="paragraph" w:styleId="Asuntodelcomentario">
    <w:name w:val="annotation subject"/>
    <w:basedOn w:val="Textocomentario"/>
    <w:next w:val="Textocomentario"/>
    <w:link w:val="AsuntodelcomentarioCar"/>
    <w:uiPriority w:val="99"/>
    <w:semiHidden/>
    <w:unhideWhenUsed/>
    <w:rsid w:val="006766F9"/>
    <w:rPr>
      <w:bCs/>
    </w:rPr>
  </w:style>
  <w:style w:type="character" w:customStyle="1" w:styleId="AsuntodelcomentarioCar">
    <w:name w:val="Asunto del comentario Car"/>
    <w:basedOn w:val="TextocomentarioCar"/>
    <w:link w:val="Asuntodelcomentario"/>
    <w:uiPriority w:val="99"/>
    <w:semiHidden/>
    <w:rsid w:val="006766F9"/>
    <w:rPr>
      <w:rFonts w:eastAsiaTheme="minorEastAsia"/>
      <w:b/>
      <w:bCs/>
      <w:color w:val="082A75" w:themeColor="text2"/>
      <w:sz w:val="20"/>
      <w:szCs w:val="20"/>
    </w:rPr>
  </w:style>
  <w:style w:type="character" w:styleId="Hipervnculo">
    <w:name w:val="Hyperlink"/>
    <w:basedOn w:val="Fuentedeprrafopredeter"/>
    <w:uiPriority w:val="99"/>
    <w:unhideWhenUsed/>
    <w:rsid w:val="006766F9"/>
    <w:rPr>
      <w:color w:val="3592CF" w:themeColor="hyperlink"/>
      <w:u w:val="single"/>
    </w:rPr>
  </w:style>
  <w:style w:type="paragraph" w:styleId="Prrafodelista">
    <w:name w:val="List Paragraph"/>
    <w:basedOn w:val="Normal"/>
    <w:uiPriority w:val="34"/>
    <w:unhideWhenUsed/>
    <w:qFormat/>
    <w:rsid w:val="0067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h5fFE5h8tw"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hatgpt.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AppData\Roaming\Microsoft\Plantilla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FC9AE75048452CB9978A93413C7639"/>
        <w:category>
          <w:name w:val="General"/>
          <w:gallery w:val="placeholder"/>
        </w:category>
        <w:types>
          <w:type w:val="bbPlcHdr"/>
        </w:types>
        <w:behaviors>
          <w:behavior w:val="content"/>
        </w:behaviors>
        <w:guid w:val="{7D2932F7-0EAC-475D-A7C1-AFE23D9F7515}"/>
      </w:docPartPr>
      <w:docPartBody>
        <w:p w:rsidR="00000000" w:rsidRDefault="00593CD9">
          <w:pPr>
            <w:pStyle w:val="DCFC9AE75048452CB9978A93413C7639"/>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octubre 4</w:t>
          </w:r>
          <w:r w:rsidRPr="00D86945">
            <w:rPr>
              <w:rStyle w:val="SubttuloCar"/>
              <w:b/>
              <w:lang w:bidi="es-ES"/>
            </w:rPr>
            <w:fldChar w:fldCharType="end"/>
          </w:r>
        </w:p>
      </w:docPartBody>
    </w:docPart>
    <w:docPart>
      <w:docPartPr>
        <w:name w:val="3D140340B70D4D57AA97E1A1DC2382DC"/>
        <w:category>
          <w:name w:val="General"/>
          <w:gallery w:val="placeholder"/>
        </w:category>
        <w:types>
          <w:type w:val="bbPlcHdr"/>
        </w:types>
        <w:behaviors>
          <w:behavior w:val="content"/>
        </w:behaviors>
        <w:guid w:val="{020C85A6-A765-49C7-AD41-CD1FA82247B4}"/>
      </w:docPartPr>
      <w:docPartBody>
        <w:p w:rsidR="00000000" w:rsidRDefault="00593CD9">
          <w:pPr>
            <w:pStyle w:val="3D140340B70D4D57AA97E1A1DC2382DC"/>
          </w:pPr>
          <w:r>
            <w:rPr>
              <w:noProof/>
              <w:lang w:bidi="es-ES"/>
            </w:rPr>
            <w:t>NOMBRE DE LA COMPAÑÍA</w:t>
          </w:r>
        </w:p>
      </w:docPartBody>
    </w:docPart>
    <w:docPart>
      <w:docPartPr>
        <w:name w:val="A637E5711C424CFE942E8213A90822F8"/>
        <w:category>
          <w:name w:val="General"/>
          <w:gallery w:val="placeholder"/>
        </w:category>
        <w:types>
          <w:type w:val="bbPlcHdr"/>
        </w:types>
        <w:behaviors>
          <w:behavior w:val="content"/>
        </w:behaviors>
        <w:guid w:val="{4BE42BFC-9CA0-4776-8B50-06FDF47C0613}"/>
      </w:docPartPr>
      <w:docPartBody>
        <w:p w:rsidR="00000000" w:rsidRDefault="00593CD9">
          <w:pPr>
            <w:pStyle w:val="A637E5711C424CFE942E8213A90822F8"/>
          </w:pPr>
          <w:r>
            <w:rPr>
              <w:noProof/>
              <w:lang w:bidi="es-ES"/>
            </w:rPr>
            <w:t>Su nombre</w:t>
          </w:r>
        </w:p>
      </w:docPartBody>
    </w:docPart>
    <w:docPart>
      <w:docPartPr>
        <w:name w:val="9ADC7CE1AEE74D169206A0BE75C0CBE1"/>
        <w:category>
          <w:name w:val="General"/>
          <w:gallery w:val="placeholder"/>
        </w:category>
        <w:types>
          <w:type w:val="bbPlcHdr"/>
        </w:types>
        <w:behaviors>
          <w:behavior w:val="content"/>
        </w:behaviors>
        <w:guid w:val="{A620A80A-333A-4EA8-A5B1-ABC67EC804F9}"/>
      </w:docPartPr>
      <w:docPartBody>
        <w:p w:rsidR="00000000" w:rsidRDefault="000B06CE" w:rsidP="000B06CE">
          <w:pPr>
            <w:pStyle w:val="9ADC7CE1AEE74D169206A0BE75C0CBE1"/>
          </w:pPr>
          <w:r w:rsidRPr="00DF027C">
            <w:rPr>
              <w:noProof/>
              <w:lang w:bidi="es-ES"/>
            </w:rPr>
            <w:t>Texto del subtítulo aquí</w:t>
          </w:r>
        </w:p>
      </w:docPartBody>
    </w:docPart>
    <w:docPart>
      <w:docPartPr>
        <w:name w:val="BC3E08D6B41142D2B9C19FED67D13E47"/>
        <w:category>
          <w:name w:val="General"/>
          <w:gallery w:val="placeholder"/>
        </w:category>
        <w:types>
          <w:type w:val="bbPlcHdr"/>
        </w:types>
        <w:behaviors>
          <w:behavior w:val="content"/>
        </w:behaviors>
        <w:guid w:val="{B12A5BB8-E5AE-44E3-A9DE-D3C6B73BCD6C}"/>
      </w:docPartPr>
      <w:docPartBody>
        <w:p w:rsidR="00000000" w:rsidRDefault="000B06CE" w:rsidP="000B06CE">
          <w:pPr>
            <w:pStyle w:val="BC3E08D6B41142D2B9C19FED67D13E47"/>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CE"/>
    <w:rsid w:val="000B06CE"/>
    <w:rsid w:val="00593C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DCFC9AE75048452CB9978A93413C7639">
    <w:name w:val="DCFC9AE75048452CB9978A93413C7639"/>
  </w:style>
  <w:style w:type="paragraph" w:customStyle="1" w:styleId="3D140340B70D4D57AA97E1A1DC2382DC">
    <w:name w:val="3D140340B70D4D57AA97E1A1DC2382DC"/>
  </w:style>
  <w:style w:type="paragraph" w:customStyle="1" w:styleId="A637E5711C424CFE942E8213A90822F8">
    <w:name w:val="A637E5711C424CFE942E8213A90822F8"/>
  </w:style>
  <w:style w:type="paragraph" w:customStyle="1" w:styleId="7E96839CDE3D4FF48713FD18D76C6BC5">
    <w:name w:val="7E96839CDE3D4FF48713FD18D76C6BC5"/>
  </w:style>
  <w:style w:type="paragraph" w:customStyle="1" w:styleId="B818D8027F5F4F2195311F8C11982295">
    <w:name w:val="B818D8027F5F4F2195311F8C11982295"/>
  </w:style>
  <w:style w:type="paragraph" w:customStyle="1" w:styleId="C359FB89C26D4842B1F2AB617E5C1DC7">
    <w:name w:val="C359FB89C26D4842B1F2AB617E5C1DC7"/>
  </w:style>
  <w:style w:type="paragraph" w:customStyle="1" w:styleId="915C52A2D3DB4424ADDED342064FAD1E">
    <w:name w:val="915C52A2D3DB4424ADDED342064FAD1E"/>
  </w:style>
  <w:style w:type="paragraph" w:customStyle="1" w:styleId="196AEA87BC864F8497FEDDF5EB3CE98E">
    <w:name w:val="196AEA87BC864F8497FEDDF5EB3CE98E"/>
  </w:style>
  <w:style w:type="paragraph" w:customStyle="1" w:styleId="783C076F36284BDA9E79CA0ECF6BE0AB">
    <w:name w:val="783C076F36284BDA9E79CA0ECF6BE0AB"/>
    <w:rsid w:val="000B06CE"/>
  </w:style>
  <w:style w:type="paragraph" w:customStyle="1" w:styleId="9FDDE2DB3FD545BA8DF9D2CC8F511327">
    <w:name w:val="9FDDE2DB3FD545BA8DF9D2CC8F511327"/>
    <w:rsid w:val="000B06CE"/>
  </w:style>
  <w:style w:type="paragraph" w:customStyle="1" w:styleId="9ADC7CE1AEE74D169206A0BE75C0CBE1">
    <w:name w:val="9ADC7CE1AEE74D169206A0BE75C0CBE1"/>
    <w:rsid w:val="000B06CE"/>
  </w:style>
  <w:style w:type="paragraph" w:customStyle="1" w:styleId="BC3E08D6B41142D2B9C19FED67D13E47">
    <w:name w:val="BC3E08D6B41142D2B9C19FED67D13E47"/>
    <w:rsid w:val="000B0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Marco Montarner, Sol Oliveti, Nicolás Calo Rivera, Juani Freire.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A8C8-5334-407E-A802-F12893F8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62</TotalTime>
  <Pages>3</Pages>
  <Words>481</Words>
  <Characters>2648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dc:creator>
  <cp:keywords/>
  <cp:lastModifiedBy>PC01</cp:lastModifiedBy>
  <cp:revision>1</cp:revision>
  <cp:lastPrinted>2006-08-01T17:47:00Z</cp:lastPrinted>
  <dcterms:created xsi:type="dcterms:W3CDTF">2024-10-04T15:52:00Z</dcterms:created>
  <dcterms:modified xsi:type="dcterms:W3CDTF">2024-10-04T17:04:00Z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